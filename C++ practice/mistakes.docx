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E3" w:rsidRDefault="000E2589">
      <w:pPr>
        <w:pStyle w:val="Title"/>
      </w:pPr>
      <w:r>
        <w:t>P</w:t>
      </w:r>
      <w:r w:rsidR="009105C5">
        <w:t>rogramming</w:t>
      </w:r>
    </w:p>
    <w:p w:rsidR="00B06A3C" w:rsidRDefault="00B06A3C" w:rsidP="00B06A3C"/>
    <w:p w:rsidR="00B06A3C" w:rsidRDefault="00F301B2" w:rsidP="00B06A3C">
      <w:pPr>
        <w:pStyle w:val="Heading1"/>
      </w:pPr>
      <w:r>
        <w:t xml:space="preserve">Mistakes in </w:t>
      </w:r>
      <w:r w:rsidR="00B06A3C">
        <w:t xml:space="preserve">Programming </w:t>
      </w:r>
    </w:p>
    <w:p w:rsidR="009902DC" w:rsidRDefault="009902DC" w:rsidP="009902DC"/>
    <w:p w:rsidR="009902DC" w:rsidRDefault="00C06BC4" w:rsidP="00C06BC4">
      <w:pPr>
        <w:pStyle w:val="NoSpacing"/>
        <w:numPr>
          <w:ilvl w:val="0"/>
          <w:numId w:val="32"/>
        </w:numPr>
      </w:pPr>
      <w:r>
        <w:t xml:space="preserve">Read the input properly </w:t>
      </w:r>
      <w:r w:rsidR="00790224">
        <w:t>(see for input format )</w:t>
      </w:r>
    </w:p>
    <w:p w:rsidR="00C06BC4" w:rsidRDefault="00C06BC4" w:rsidP="00C06BC4">
      <w:pPr>
        <w:pStyle w:val="NoSpacing"/>
        <w:numPr>
          <w:ilvl w:val="0"/>
          <w:numId w:val="32"/>
        </w:numPr>
      </w:pPr>
      <w:r>
        <w:t xml:space="preserve">Array indexing take care </w:t>
      </w:r>
    </w:p>
    <w:p w:rsidR="00C06BC4" w:rsidRDefault="00C06BC4" w:rsidP="00C06BC4">
      <w:pPr>
        <w:pStyle w:val="NoSpacing"/>
        <w:numPr>
          <w:ilvl w:val="0"/>
          <w:numId w:val="32"/>
        </w:numPr>
      </w:pPr>
      <w:r>
        <w:t xml:space="preserve">Make perspectives in editor </w:t>
      </w:r>
    </w:p>
    <w:p w:rsidR="002E5D7D" w:rsidRDefault="0059200F" w:rsidP="0059200F">
      <w:pPr>
        <w:pStyle w:val="NoSpacing"/>
        <w:numPr>
          <w:ilvl w:val="0"/>
          <w:numId w:val="33"/>
        </w:numPr>
      </w:pPr>
      <w:r>
        <w:t xml:space="preserve">Debug : for debug </w:t>
      </w:r>
    </w:p>
    <w:p w:rsidR="0059200F" w:rsidRDefault="0059200F" w:rsidP="0059200F">
      <w:pPr>
        <w:pStyle w:val="NoSpacing"/>
        <w:numPr>
          <w:ilvl w:val="0"/>
          <w:numId w:val="33"/>
        </w:numPr>
      </w:pPr>
      <w:r>
        <w:t xml:space="preserve">Explorer : </w:t>
      </w:r>
      <w:proofErr w:type="spellStart"/>
      <w:r>
        <w:t>git</w:t>
      </w:r>
      <w:proofErr w:type="spellEnd"/>
      <w:r>
        <w:t xml:space="preserve"> , explorer and code </w:t>
      </w:r>
    </w:p>
    <w:p w:rsidR="0059200F" w:rsidRDefault="0059200F" w:rsidP="0059200F">
      <w:pPr>
        <w:pStyle w:val="NoSpacing"/>
        <w:numPr>
          <w:ilvl w:val="0"/>
          <w:numId w:val="33"/>
        </w:numPr>
      </w:pPr>
      <w:r>
        <w:t xml:space="preserve">Code : only code </w:t>
      </w:r>
    </w:p>
    <w:p w:rsidR="00C06BC4" w:rsidRDefault="00790224" w:rsidP="00C06BC4">
      <w:pPr>
        <w:pStyle w:val="NoSpacing"/>
        <w:numPr>
          <w:ilvl w:val="0"/>
          <w:numId w:val="32"/>
        </w:numPr>
      </w:pPr>
      <w:r>
        <w:t xml:space="preserve">Divide the array properly while doing divide and conquer </w:t>
      </w:r>
    </w:p>
    <w:p w:rsidR="00790224" w:rsidRDefault="007752D7" w:rsidP="00790224">
      <w:pPr>
        <w:pStyle w:val="NoSpacing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n)</w:t>
      </w:r>
      <w:r w:rsidR="00964203">
        <w:t>{</w:t>
      </w:r>
      <w:r>
        <w:t xml:space="preserve"> // n is the array size </w:t>
      </w:r>
      <w:proofErr w:type="spellStart"/>
      <w:r>
        <w:t>arr</w:t>
      </w:r>
      <w:proofErr w:type="spellEnd"/>
      <w:r>
        <w:t>[0 …… n-1]</w:t>
      </w:r>
    </w:p>
    <w:p w:rsidR="00301634" w:rsidRDefault="00301634" w:rsidP="00790224">
      <w:pPr>
        <w:pStyle w:val="NoSpacing"/>
        <w:ind w:left="720"/>
      </w:pPr>
      <w:r>
        <w:tab/>
      </w:r>
      <w:proofErr w:type="gramStart"/>
      <w:r>
        <w:t>if(</w:t>
      </w:r>
      <w:proofErr w:type="gramEnd"/>
      <w:r>
        <w:t>n == 1)</w:t>
      </w:r>
    </w:p>
    <w:p w:rsidR="00301634" w:rsidRDefault="00301634" w:rsidP="00790224">
      <w:pPr>
        <w:pStyle w:val="NoSpacing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a[n-1]</w:t>
      </w:r>
      <w:r w:rsidR="00F5797A">
        <w:t>;</w:t>
      </w:r>
    </w:p>
    <w:p w:rsidR="00964203" w:rsidRDefault="00964203" w:rsidP="00790224">
      <w:pPr>
        <w:pStyle w:val="NoSpacing"/>
        <w:ind w:left="720"/>
      </w:pPr>
      <w:r>
        <w:tab/>
      </w:r>
      <w:proofErr w:type="gramStart"/>
      <w:r w:rsidR="00301634">
        <w:t>mid</w:t>
      </w:r>
      <w:proofErr w:type="gramEnd"/>
      <w:r w:rsidR="00301634">
        <w:t xml:space="preserve"> = n/2 ;</w:t>
      </w:r>
    </w:p>
    <w:p w:rsidR="00301634" w:rsidRDefault="00301634" w:rsidP="00790224">
      <w:pPr>
        <w:pStyle w:val="NoSpacing"/>
        <w:ind w:left="720"/>
      </w:pPr>
      <w:r>
        <w:tab/>
      </w:r>
      <w:proofErr w:type="gramStart"/>
      <w:r>
        <w:t>divide(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, mid);</w:t>
      </w:r>
    </w:p>
    <w:p w:rsidR="00301634" w:rsidRPr="000119A2" w:rsidRDefault="00301634" w:rsidP="00790224">
      <w:pPr>
        <w:pStyle w:val="NoSpacing"/>
        <w:ind w:left="720"/>
      </w:pPr>
      <w:r>
        <w:tab/>
      </w:r>
      <w:proofErr w:type="gramStart"/>
      <w:r w:rsidRPr="000119A2">
        <w:t>divide(</w:t>
      </w:r>
      <w:proofErr w:type="gramEnd"/>
      <w:r w:rsidRPr="000119A2">
        <w:t xml:space="preserve"> </w:t>
      </w:r>
      <w:proofErr w:type="spellStart"/>
      <w:r w:rsidRPr="000119A2">
        <w:t>arr</w:t>
      </w:r>
      <w:proofErr w:type="spellEnd"/>
      <w:r w:rsidRPr="000119A2">
        <w:t xml:space="preserve"> + mid , </w:t>
      </w:r>
      <w:r w:rsidR="00A61818" w:rsidRPr="000119A2">
        <w:t>n –</w:t>
      </w:r>
      <w:r w:rsidR="00F5797A" w:rsidRPr="000119A2">
        <w:t xml:space="preserve"> mid</w:t>
      </w:r>
      <w:r w:rsidRPr="000119A2">
        <w:t>)</w:t>
      </w:r>
    </w:p>
    <w:p w:rsidR="00FD1C17" w:rsidRPr="000119A2" w:rsidRDefault="00FD1C17" w:rsidP="00790224">
      <w:pPr>
        <w:pStyle w:val="NoSpacing"/>
        <w:ind w:left="720"/>
      </w:pPr>
    </w:p>
    <w:p w:rsidR="00FD1C17" w:rsidRPr="000119A2" w:rsidRDefault="00FD1C17" w:rsidP="00790224">
      <w:pPr>
        <w:pStyle w:val="NoSpacing"/>
        <w:ind w:left="720"/>
      </w:pPr>
      <w:proofErr w:type="gramStart"/>
      <w:r w:rsidRPr="000119A2">
        <w:t>if ,</w:t>
      </w:r>
      <w:proofErr w:type="gramEnd"/>
      <w:r w:rsidRPr="000119A2">
        <w:t xml:space="preserve"> </w:t>
      </w:r>
    </w:p>
    <w:p w:rsidR="00FD1C17" w:rsidRDefault="00FD1C17" w:rsidP="00790224">
      <w:pPr>
        <w:pStyle w:val="NoSpacing"/>
        <w:ind w:left="720"/>
      </w:pPr>
      <w:r w:rsidRPr="000119A2">
        <w:tab/>
      </w:r>
      <w:proofErr w:type="gramStart"/>
      <w:r w:rsidRPr="00FD1C17">
        <w:t>n</w:t>
      </w:r>
      <w:proofErr w:type="gramEnd"/>
      <w:r w:rsidRPr="00FD1C17">
        <w:t xml:space="preserve"> is odd : mid = a[n/2] i.e. for </w:t>
      </w:r>
      <w:proofErr w:type="spellStart"/>
      <w:r w:rsidRPr="00FD1C17">
        <w:t>arr</w:t>
      </w:r>
      <w:proofErr w:type="spellEnd"/>
      <w:r w:rsidRPr="00FD1C17">
        <w:t>[5]</w:t>
      </w:r>
      <w:r>
        <w:t xml:space="preserve"> mid is </w:t>
      </w:r>
      <w:proofErr w:type="spellStart"/>
      <w:r>
        <w:t>arr</w:t>
      </w:r>
      <w:proofErr w:type="spellEnd"/>
      <w:r>
        <w:t>[2]</w:t>
      </w:r>
    </w:p>
    <w:p w:rsidR="000119A2" w:rsidRDefault="00FD1C17" w:rsidP="000119A2">
      <w:pPr>
        <w:pStyle w:val="NoSpacing"/>
        <w:ind w:left="720"/>
      </w:pPr>
      <w:r>
        <w:tab/>
      </w:r>
      <w:proofErr w:type="gramStart"/>
      <w:r>
        <w:t>n</w:t>
      </w:r>
      <w:proofErr w:type="gramEnd"/>
      <w:r>
        <w:t xml:space="preserve"> is even : </w:t>
      </w:r>
      <w:r w:rsidR="00686409" w:rsidRPr="00FD1C17">
        <w:t xml:space="preserve">mid = a[n/2] </w:t>
      </w:r>
      <w:r w:rsidR="00686409">
        <w:t xml:space="preserve">and a[n/2 - 1]  </w:t>
      </w:r>
      <w:r w:rsidR="00686409" w:rsidRPr="00FD1C17">
        <w:t xml:space="preserve">i.e. for </w:t>
      </w:r>
      <w:proofErr w:type="spellStart"/>
      <w:r w:rsidR="00686409" w:rsidRPr="00FD1C17">
        <w:t>arr</w:t>
      </w:r>
      <w:proofErr w:type="spellEnd"/>
      <w:r w:rsidR="00686409" w:rsidRPr="00FD1C17">
        <w:t>[</w:t>
      </w:r>
      <w:r w:rsidR="00686409">
        <w:t>4</w:t>
      </w:r>
      <w:r w:rsidR="00686409" w:rsidRPr="00FD1C17">
        <w:t>]</w:t>
      </w:r>
      <w:r w:rsidR="00686409">
        <w:t xml:space="preserve"> mid is </w:t>
      </w:r>
      <w:proofErr w:type="spellStart"/>
      <w:r w:rsidR="00686409">
        <w:t>arr</w:t>
      </w:r>
      <w:proofErr w:type="spellEnd"/>
      <w:r w:rsidR="00686409">
        <w:t xml:space="preserve">[2] and </w:t>
      </w:r>
      <w:proofErr w:type="spellStart"/>
      <w:r w:rsidR="00686409">
        <w:t>arr</w:t>
      </w:r>
      <w:proofErr w:type="spellEnd"/>
      <w:r w:rsidR="00686409">
        <w:t>[1]</w:t>
      </w:r>
    </w:p>
    <w:p w:rsidR="000119A2" w:rsidRDefault="000119A2" w:rsidP="000119A2">
      <w:pPr>
        <w:pStyle w:val="NoSpacing"/>
        <w:numPr>
          <w:ilvl w:val="0"/>
          <w:numId w:val="32"/>
        </w:numPr>
      </w:pPr>
      <w:r>
        <w:t xml:space="preserve">Check if the intermediate result exceeds </w:t>
      </w:r>
      <w:proofErr w:type="gramStart"/>
      <w:r>
        <w:t>range ,</w:t>
      </w:r>
      <w:proofErr w:type="gramEnd"/>
      <w:r>
        <w:t xml:space="preserve"> then cast to long and recast to </w:t>
      </w:r>
      <w:proofErr w:type="spellStart"/>
      <w:r>
        <w:t>int</w:t>
      </w:r>
      <w:proofErr w:type="spellEnd"/>
      <w:r>
        <w:t xml:space="preserve"> .</w:t>
      </w:r>
    </w:p>
    <w:p w:rsidR="000119A2" w:rsidRDefault="005B715B" w:rsidP="000119A2">
      <w:pPr>
        <w:pStyle w:val="NoSpacing"/>
        <w:numPr>
          <w:ilvl w:val="0"/>
          <w:numId w:val="32"/>
        </w:numPr>
      </w:pPr>
      <w:r>
        <w:t xml:space="preserve">To reset a vector of vector , initialize inside vector not the vector of vector </w:t>
      </w:r>
    </w:p>
    <w:p w:rsidR="005B715B" w:rsidRDefault="005B715B" w:rsidP="005B715B">
      <w:pPr>
        <w:pStyle w:val="NoSpacing"/>
        <w:ind w:left="720"/>
      </w:pPr>
      <w:r>
        <w:t xml:space="preserve">i.e. </w:t>
      </w:r>
    </w:p>
    <w:p w:rsidR="00570934" w:rsidRDefault="00570934" w:rsidP="00570934">
      <w:pPr>
        <w:pStyle w:val="NoSpacing"/>
        <w:ind w:left="720" w:firstLine="696"/>
      </w:pP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 xml:space="preserve">&gt; </w:t>
      </w:r>
      <w:proofErr w:type="spellStart"/>
      <w:r>
        <w:t>v_single</w:t>
      </w:r>
      <w:proofErr w:type="spellEnd"/>
      <w:r>
        <w:t>(100 , false);</w:t>
      </w:r>
    </w:p>
    <w:p w:rsidR="005B715B" w:rsidRDefault="00570934" w:rsidP="00570934">
      <w:pPr>
        <w:pStyle w:val="NoSpacing"/>
        <w:ind w:left="720" w:firstLine="696"/>
      </w:pPr>
      <w:proofErr w:type="gramStart"/>
      <w:r>
        <w:t>vector&lt;</w:t>
      </w:r>
      <w:proofErr w:type="gramEnd"/>
      <w:r>
        <w:t>vector&lt;</w:t>
      </w:r>
      <w:proofErr w:type="spellStart"/>
      <w:r>
        <w:t>bool</w:t>
      </w:r>
      <w:proofErr w:type="spellEnd"/>
      <w:r>
        <w:t xml:space="preserve">&gt; &gt; </w:t>
      </w:r>
      <w:proofErr w:type="spellStart"/>
      <w:r>
        <w:t>v_all</w:t>
      </w:r>
      <w:proofErr w:type="spellEnd"/>
      <w:r>
        <w:t xml:space="preserve"> (</w:t>
      </w:r>
      <w:proofErr w:type="spellStart"/>
      <w:r>
        <w:t>board.size</w:t>
      </w:r>
      <w:proofErr w:type="spellEnd"/>
      <w:r>
        <w:t xml:space="preserve">(), </w:t>
      </w:r>
      <w:proofErr w:type="spellStart"/>
      <w:r>
        <w:t>v_single</w:t>
      </w:r>
      <w:proofErr w:type="spellEnd"/>
      <w:r>
        <w:t>);</w:t>
      </w:r>
    </w:p>
    <w:p w:rsidR="00F301B2" w:rsidRDefault="00F301B2" w:rsidP="00F301B2">
      <w:pPr>
        <w:pStyle w:val="NoSpacing"/>
        <w:numPr>
          <w:ilvl w:val="0"/>
          <w:numId w:val="32"/>
        </w:numPr>
      </w:pPr>
      <w:r>
        <w:t xml:space="preserve">In </w:t>
      </w:r>
      <w:proofErr w:type="gramStart"/>
      <w:r>
        <w:t>backtracking ,</w:t>
      </w:r>
      <w:proofErr w:type="gramEnd"/>
      <w:r>
        <w:t xml:space="preserve"> remember to reset the state if partial solution fails and we are again rebuilding solution .</w:t>
      </w:r>
    </w:p>
    <w:p w:rsidR="00BC73C7" w:rsidRDefault="00BC73C7" w:rsidP="00F301B2">
      <w:pPr>
        <w:pStyle w:val="NoSpacing"/>
        <w:numPr>
          <w:ilvl w:val="0"/>
          <w:numId w:val="32"/>
        </w:numPr>
      </w:pPr>
      <w:r>
        <w:t xml:space="preserve">To pass a 2D array in C++ , we can’t pass </w:t>
      </w:r>
    </w:p>
    <w:p w:rsidR="00BC73C7" w:rsidRDefault="00BC73C7" w:rsidP="00BC73C7">
      <w:pPr>
        <w:pStyle w:val="NoSpacing"/>
        <w:ind w:left="720" w:firstLine="696"/>
      </w:pP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[][] , </w:t>
      </w:r>
      <w:proofErr w:type="spellStart"/>
      <w:r>
        <w:t>int</w:t>
      </w:r>
      <w:proofErr w:type="spellEnd"/>
      <w:r>
        <w:t xml:space="preserve"> </w:t>
      </w:r>
      <w:r w:rsidR="00271281">
        <w:t>row</w:t>
      </w:r>
      <w:r>
        <w:t xml:space="preserve"> , </w:t>
      </w:r>
      <w:proofErr w:type="spellStart"/>
      <w:r>
        <w:t>int</w:t>
      </w:r>
      <w:proofErr w:type="spellEnd"/>
      <w:r>
        <w:t xml:space="preserve"> </w:t>
      </w:r>
      <w:r w:rsidR="00271281">
        <w:t xml:space="preserve">col </w:t>
      </w:r>
      <w:r>
        <w:t>)</w:t>
      </w:r>
    </w:p>
    <w:p w:rsidR="00BC73C7" w:rsidRDefault="00306121" w:rsidP="00306121">
      <w:pPr>
        <w:pStyle w:val="NoSpacing"/>
      </w:pPr>
      <w:r>
        <w:tab/>
      </w:r>
      <w:r>
        <w:tab/>
        <w:t>We must give 2</w:t>
      </w:r>
      <w:r w:rsidRPr="00306121">
        <w:rPr>
          <w:vertAlign w:val="superscript"/>
        </w:rPr>
        <w:t>nd</w:t>
      </w:r>
      <w:r>
        <w:t xml:space="preserve"> dimension of array i.e.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][10] ;</w:t>
      </w:r>
    </w:p>
    <w:p w:rsidR="00306121" w:rsidRDefault="00306121" w:rsidP="00306121">
      <w:pPr>
        <w:pStyle w:val="NoSpacing"/>
      </w:pPr>
      <w:r>
        <w:tab/>
      </w:r>
      <w:proofErr w:type="gramStart"/>
      <w:r>
        <w:t>Or ,</w:t>
      </w:r>
      <w:proofErr w:type="gramEnd"/>
      <w:r>
        <w:t xml:space="preserve"> </w:t>
      </w:r>
    </w:p>
    <w:p w:rsidR="00306121" w:rsidRDefault="00306121" w:rsidP="00306121">
      <w:pPr>
        <w:pStyle w:val="NoSpacing"/>
      </w:pPr>
      <w:r>
        <w:lastRenderedPageBreak/>
        <w:tab/>
      </w:r>
      <w:proofErr w:type="gramStart"/>
      <w:r>
        <w:t>Use ,</w:t>
      </w:r>
      <w:proofErr w:type="gramEnd"/>
    </w:p>
    <w:p w:rsidR="00FD1159" w:rsidRDefault="00306121" w:rsidP="00FD1159">
      <w:pPr>
        <w:pStyle w:val="NoSpacing"/>
      </w:pPr>
      <w:r>
        <w:tab/>
      </w:r>
      <w:proofErr w:type="spellStart"/>
      <w:proofErr w:type="gramStart"/>
      <w:r w:rsidR="00FD1159">
        <w:t>int</w:t>
      </w:r>
      <w:proofErr w:type="spellEnd"/>
      <w:proofErr w:type="gramEnd"/>
      <w:r w:rsidR="00FD1159">
        <w:t xml:space="preserve"> row = </w:t>
      </w:r>
      <w:proofErr w:type="spellStart"/>
      <w:r w:rsidR="00FD1159">
        <w:t>board.size</w:t>
      </w:r>
      <w:proofErr w:type="spellEnd"/>
      <w:r w:rsidR="00FD1159">
        <w:t xml:space="preserve">();  </w:t>
      </w:r>
    </w:p>
    <w:p w:rsidR="00FD1159" w:rsidRDefault="00FD1159" w:rsidP="00FD1159">
      <w:pPr>
        <w:pStyle w:val="NoSpacing"/>
      </w:pPr>
      <w:r>
        <w:t xml:space="preserve">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 = board[0].size();  </w:t>
      </w:r>
    </w:p>
    <w:p w:rsidR="00FD1159" w:rsidRDefault="00FD1159" w:rsidP="00FD1159">
      <w:pPr>
        <w:pStyle w:val="NoSpacing"/>
      </w:pPr>
      <w:r>
        <w:t xml:space="preserve">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 visited = new </w:t>
      </w:r>
      <w:proofErr w:type="spellStart"/>
      <w:r>
        <w:t>int</w:t>
      </w:r>
      <w:proofErr w:type="spellEnd"/>
      <w:r>
        <w:t xml:space="preserve">[row*col];  </w:t>
      </w:r>
    </w:p>
    <w:p w:rsidR="00FD1159" w:rsidRDefault="00FD1159" w:rsidP="00FD1159">
      <w:pPr>
        <w:pStyle w:val="NoSpacing"/>
      </w:pPr>
      <w:r>
        <w:t xml:space="preserve">      </w:t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visited, 0, row*col*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 </w:t>
      </w:r>
    </w:p>
    <w:p w:rsidR="00FD1159" w:rsidRDefault="00FD1159" w:rsidP="00FD1159">
      <w:pPr>
        <w:pStyle w:val="NoSpacing"/>
      </w:pPr>
      <w:r>
        <w:t xml:space="preserve">      </w:t>
      </w:r>
      <w:r>
        <w:tab/>
      </w:r>
      <w:proofErr w:type="gramStart"/>
      <w:r>
        <w:t>for</w:t>
      </w:r>
      <w:proofErr w:type="gramEnd"/>
      <w:r w:rsidR="00E96950">
        <w:t xml:space="preserve"> </w:t>
      </w:r>
      <w:r>
        <w:t>(</w:t>
      </w:r>
      <w:r w:rsidR="00E96950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board.size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 {  </w:t>
      </w:r>
    </w:p>
    <w:p w:rsidR="00FD1159" w:rsidRDefault="00FD1159" w:rsidP="00FD1159">
      <w:pPr>
        <w:pStyle w:val="NoSpacing"/>
        <w:ind w:firstLine="708"/>
      </w:pPr>
      <w:r>
        <w:t xml:space="preserve">        </w:t>
      </w:r>
      <w:proofErr w:type="gramStart"/>
      <w:r>
        <w:t>for</w:t>
      </w:r>
      <w:proofErr w:type="gramEnd"/>
      <w:r w:rsidR="00E96950">
        <w:t xml:space="preserve"> </w:t>
      </w:r>
      <w:r>
        <w:t>(</w:t>
      </w:r>
      <w:r w:rsidR="00E96950">
        <w:t xml:space="preserve"> </w:t>
      </w:r>
      <w:proofErr w:type="spellStart"/>
      <w:r>
        <w:t>int</w:t>
      </w:r>
      <w:proofErr w:type="spellEnd"/>
      <w:r>
        <w:t xml:space="preserve"> j =0; j&lt; board[0].size(); j++) {  </w:t>
      </w:r>
    </w:p>
    <w:p w:rsidR="00306121" w:rsidRDefault="00FD1159" w:rsidP="00E96950">
      <w:pPr>
        <w:pStyle w:val="NoSpacing"/>
        <w:ind w:left="708" w:firstLine="708"/>
      </w:pPr>
      <w:r>
        <w:t xml:space="preserve">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col+j</w:t>
      </w:r>
      <w:proofErr w:type="spellEnd"/>
      <w:r>
        <w:t xml:space="preserve">] = 1;  </w:t>
      </w:r>
    </w:p>
    <w:p w:rsidR="00964006" w:rsidRDefault="00964006" w:rsidP="00964006">
      <w:pPr>
        <w:pStyle w:val="NoSpacing"/>
      </w:pPr>
    </w:p>
    <w:p w:rsidR="00964006" w:rsidRDefault="00964006" w:rsidP="00964006">
      <w:pPr>
        <w:pStyle w:val="NoSpacing"/>
        <w:numPr>
          <w:ilvl w:val="0"/>
          <w:numId w:val="32"/>
        </w:numPr>
      </w:pPr>
      <w:r>
        <w:t xml:space="preserve">For using </w:t>
      </w:r>
      <w:proofErr w:type="spellStart"/>
      <w:r>
        <w:t>atoi</w:t>
      </w:r>
      <w:proofErr w:type="spellEnd"/>
      <w:r>
        <w:t xml:space="preserve"> for strings first convert string to char *</w:t>
      </w:r>
    </w:p>
    <w:p w:rsidR="00964006" w:rsidRDefault="00964006" w:rsidP="00964006">
      <w:pPr>
        <w:pStyle w:val="NoSpacing"/>
        <w:ind w:left="1416"/>
        <w:rPr>
          <w:lang w:val="nb-NO"/>
        </w:rPr>
      </w:pPr>
      <w:r w:rsidRPr="00964006">
        <w:rPr>
          <w:lang w:val="nb-NO"/>
        </w:rPr>
        <w:t>atoi(</w:t>
      </w:r>
      <w:r>
        <w:rPr>
          <w:lang w:val="nb-NO"/>
        </w:rPr>
        <w:t xml:space="preserve"> </w:t>
      </w:r>
      <w:r w:rsidRPr="00964006">
        <w:rPr>
          <w:lang w:val="nb-NO"/>
        </w:rPr>
        <w:t>tokens[i].c_str()</w:t>
      </w:r>
      <w:r>
        <w:rPr>
          <w:lang w:val="nb-NO"/>
        </w:rPr>
        <w:t xml:space="preserve"> </w:t>
      </w:r>
      <w:r w:rsidRPr="00964006">
        <w:rPr>
          <w:lang w:val="nb-NO"/>
        </w:rPr>
        <w:t>)</w:t>
      </w:r>
      <w:r>
        <w:rPr>
          <w:lang w:val="nb-NO"/>
        </w:rPr>
        <w:t xml:space="preserve"> ;</w:t>
      </w:r>
    </w:p>
    <w:p w:rsidR="006E4211" w:rsidRDefault="006E4211" w:rsidP="006E4211">
      <w:pPr>
        <w:pStyle w:val="NoSpacing"/>
        <w:numPr>
          <w:ilvl w:val="0"/>
          <w:numId w:val="32"/>
        </w:numPr>
      </w:pPr>
      <w:r w:rsidRPr="003258E2">
        <w:t xml:space="preserve">For Linked List related question , visualize the list while writing code and not only check for links that need to be set but also for links that might </w:t>
      </w:r>
      <w:r w:rsidR="00C35E13" w:rsidRPr="003258E2">
        <w:t>accidently</w:t>
      </w:r>
      <w:r w:rsidRPr="003258E2">
        <w:t xml:space="preserve"> get set while setting required links </w:t>
      </w:r>
    </w:p>
    <w:p w:rsidR="003258E2" w:rsidRDefault="003258E2" w:rsidP="003258E2">
      <w:pPr>
        <w:pStyle w:val="NoSpacing"/>
        <w:ind w:left="720"/>
      </w:pPr>
      <w:r>
        <w:t xml:space="preserve">Recursive solution comes handy while traversing a single LL backwards </w:t>
      </w:r>
    </w:p>
    <w:p w:rsidR="003243D1" w:rsidRDefault="003243D1" w:rsidP="003258E2">
      <w:pPr>
        <w:pStyle w:val="NoSpacing"/>
        <w:ind w:left="720"/>
      </w:pPr>
    </w:p>
    <w:p w:rsidR="003243D1" w:rsidRDefault="003243D1" w:rsidP="003258E2">
      <w:pPr>
        <w:pStyle w:val="NoSpacing"/>
        <w:ind w:left="720"/>
      </w:pPr>
    </w:p>
    <w:p w:rsidR="003243D1" w:rsidRDefault="003243D1" w:rsidP="003258E2">
      <w:pPr>
        <w:pStyle w:val="NoSpacing"/>
        <w:ind w:left="720"/>
      </w:pPr>
    </w:p>
    <w:p w:rsidR="003243D1" w:rsidRDefault="003243D1" w:rsidP="003258E2">
      <w:pPr>
        <w:pStyle w:val="NoSpacing"/>
        <w:ind w:left="720"/>
      </w:pPr>
      <w:bookmarkStart w:id="0" w:name="_GoBack"/>
      <w:bookmarkEnd w:id="0"/>
    </w:p>
    <w:p w:rsidR="003243D1" w:rsidRDefault="003243D1" w:rsidP="003258E2">
      <w:pPr>
        <w:pStyle w:val="NoSpacing"/>
        <w:ind w:left="720"/>
      </w:pPr>
    </w:p>
    <w:p w:rsidR="003243D1" w:rsidRDefault="003243D1" w:rsidP="003258E2">
      <w:pPr>
        <w:pStyle w:val="NoSpacing"/>
        <w:ind w:left="720"/>
      </w:pPr>
    </w:p>
    <w:p w:rsidR="003243D1" w:rsidRDefault="003243D1" w:rsidP="003258E2">
      <w:pPr>
        <w:pStyle w:val="NoSpacing"/>
        <w:ind w:left="720"/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p w:rsidR="003243D1" w:rsidRDefault="003243D1" w:rsidP="003258E2">
      <w:pPr>
        <w:pStyle w:val="NoSpacing"/>
        <w:ind w:left="720"/>
        <w:rPr>
          <w:noProof/>
          <w:lang w:eastAsia="zh-CN"/>
        </w:rPr>
      </w:pPr>
    </w:p>
    <w:sectPr w:rsidR="003243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3BC"/>
    <w:multiLevelType w:val="hybridMultilevel"/>
    <w:tmpl w:val="DBFA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80BD2"/>
    <w:multiLevelType w:val="hybridMultilevel"/>
    <w:tmpl w:val="2B8CE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B3011"/>
    <w:multiLevelType w:val="hybridMultilevel"/>
    <w:tmpl w:val="638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B6CDB"/>
    <w:multiLevelType w:val="hybridMultilevel"/>
    <w:tmpl w:val="52DAC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5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E75CD0"/>
    <w:multiLevelType w:val="hybridMultilevel"/>
    <w:tmpl w:val="26AA8C10"/>
    <w:lvl w:ilvl="0" w:tplc="75B62A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940115"/>
    <w:multiLevelType w:val="hybridMultilevel"/>
    <w:tmpl w:val="50E8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B0DF5"/>
    <w:multiLevelType w:val="hybridMultilevel"/>
    <w:tmpl w:val="2BBE8406"/>
    <w:lvl w:ilvl="0" w:tplc="817A9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C772E"/>
    <w:multiLevelType w:val="hybridMultilevel"/>
    <w:tmpl w:val="4CCA7630"/>
    <w:lvl w:ilvl="0" w:tplc="2E9A3576">
      <w:start w:val="1"/>
      <w:numFmt w:val="decimal"/>
      <w:lvlText w:val="%1"/>
      <w:lvlJc w:val="left"/>
      <w:pPr>
        <w:ind w:left="1416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5AF3DC1"/>
    <w:multiLevelType w:val="hybridMultilevel"/>
    <w:tmpl w:val="9EC47390"/>
    <w:lvl w:ilvl="0" w:tplc="817A9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501E9"/>
    <w:multiLevelType w:val="hybridMultilevel"/>
    <w:tmpl w:val="602CCBCC"/>
    <w:lvl w:ilvl="0" w:tplc="817A9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C7416"/>
    <w:multiLevelType w:val="hybridMultilevel"/>
    <w:tmpl w:val="86F03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325B8"/>
    <w:multiLevelType w:val="hybridMultilevel"/>
    <w:tmpl w:val="84EA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C0B76"/>
    <w:multiLevelType w:val="hybridMultilevel"/>
    <w:tmpl w:val="0538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052825"/>
    <w:multiLevelType w:val="hybridMultilevel"/>
    <w:tmpl w:val="EB246BAE"/>
    <w:lvl w:ilvl="0" w:tplc="817A9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A2BD0"/>
    <w:multiLevelType w:val="hybridMultilevel"/>
    <w:tmpl w:val="08144C5A"/>
    <w:lvl w:ilvl="0" w:tplc="138653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42B11AE"/>
    <w:multiLevelType w:val="hybridMultilevel"/>
    <w:tmpl w:val="F0A6A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5466B"/>
    <w:multiLevelType w:val="hybridMultilevel"/>
    <w:tmpl w:val="CC161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C7EE9"/>
    <w:multiLevelType w:val="hybridMultilevel"/>
    <w:tmpl w:val="DA7ED608"/>
    <w:lvl w:ilvl="0" w:tplc="817A9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E7380"/>
    <w:multiLevelType w:val="hybridMultilevel"/>
    <w:tmpl w:val="7FB4BAB4"/>
    <w:lvl w:ilvl="0" w:tplc="817A9F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7"/>
  </w:num>
  <w:num w:numId="14">
    <w:abstractNumId w:val="3"/>
  </w:num>
  <w:num w:numId="15">
    <w:abstractNumId w:val="6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4"/>
    <w:lvlOverride w:ilvl="0">
      <w:startOverride w:val="7"/>
    </w:lvlOverride>
  </w:num>
  <w:num w:numId="21">
    <w:abstractNumId w:val="13"/>
  </w:num>
  <w:num w:numId="22">
    <w:abstractNumId w:val="0"/>
  </w:num>
  <w:num w:numId="23">
    <w:abstractNumId w:val="8"/>
  </w:num>
  <w:num w:numId="24">
    <w:abstractNumId w:val="15"/>
  </w:num>
  <w:num w:numId="25">
    <w:abstractNumId w:val="10"/>
  </w:num>
  <w:num w:numId="26">
    <w:abstractNumId w:val="14"/>
  </w:num>
  <w:num w:numId="27">
    <w:abstractNumId w:val="9"/>
  </w:num>
  <w:num w:numId="28">
    <w:abstractNumId w:val="18"/>
  </w:num>
  <w:num w:numId="29">
    <w:abstractNumId w:val="7"/>
  </w:num>
  <w:num w:numId="30">
    <w:abstractNumId w:val="19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C5"/>
    <w:rsid w:val="00000E51"/>
    <w:rsid w:val="00007F4B"/>
    <w:rsid w:val="000119A2"/>
    <w:rsid w:val="000D0A94"/>
    <w:rsid w:val="000D2918"/>
    <w:rsid w:val="000D6332"/>
    <w:rsid w:val="000E2589"/>
    <w:rsid w:val="00125D17"/>
    <w:rsid w:val="00152AC5"/>
    <w:rsid w:val="00174913"/>
    <w:rsid w:val="001A1FA6"/>
    <w:rsid w:val="00210AF8"/>
    <w:rsid w:val="002227DA"/>
    <w:rsid w:val="00271281"/>
    <w:rsid w:val="0029152A"/>
    <w:rsid w:val="002A5942"/>
    <w:rsid w:val="002C0908"/>
    <w:rsid w:val="002C55A0"/>
    <w:rsid w:val="002C6E51"/>
    <w:rsid w:val="002E3D93"/>
    <w:rsid w:val="002E5D7D"/>
    <w:rsid w:val="002E7F6B"/>
    <w:rsid w:val="00301634"/>
    <w:rsid w:val="00306121"/>
    <w:rsid w:val="003243D1"/>
    <w:rsid w:val="003258E2"/>
    <w:rsid w:val="0036283B"/>
    <w:rsid w:val="0036475A"/>
    <w:rsid w:val="00381466"/>
    <w:rsid w:val="003C15C4"/>
    <w:rsid w:val="003F3E53"/>
    <w:rsid w:val="004206B5"/>
    <w:rsid w:val="004336CE"/>
    <w:rsid w:val="004416C3"/>
    <w:rsid w:val="00455A32"/>
    <w:rsid w:val="00462D82"/>
    <w:rsid w:val="004B2C92"/>
    <w:rsid w:val="004C032A"/>
    <w:rsid w:val="004C73CE"/>
    <w:rsid w:val="004C7F97"/>
    <w:rsid w:val="004E2044"/>
    <w:rsid w:val="00515CA3"/>
    <w:rsid w:val="00547C8B"/>
    <w:rsid w:val="00570934"/>
    <w:rsid w:val="00571FBD"/>
    <w:rsid w:val="0059200F"/>
    <w:rsid w:val="005B715B"/>
    <w:rsid w:val="005E6988"/>
    <w:rsid w:val="005F713A"/>
    <w:rsid w:val="00623691"/>
    <w:rsid w:val="00630F16"/>
    <w:rsid w:val="006652B5"/>
    <w:rsid w:val="00670EC5"/>
    <w:rsid w:val="00672F16"/>
    <w:rsid w:val="00686409"/>
    <w:rsid w:val="006A67E7"/>
    <w:rsid w:val="006E4211"/>
    <w:rsid w:val="00704C62"/>
    <w:rsid w:val="00720A6E"/>
    <w:rsid w:val="007312B9"/>
    <w:rsid w:val="00736295"/>
    <w:rsid w:val="00757119"/>
    <w:rsid w:val="00764CB9"/>
    <w:rsid w:val="00765542"/>
    <w:rsid w:val="00767ADC"/>
    <w:rsid w:val="007752D7"/>
    <w:rsid w:val="00790224"/>
    <w:rsid w:val="00791DFB"/>
    <w:rsid w:val="007A175C"/>
    <w:rsid w:val="007B79B4"/>
    <w:rsid w:val="007C6ABC"/>
    <w:rsid w:val="007D29F8"/>
    <w:rsid w:val="008067E9"/>
    <w:rsid w:val="00830E5C"/>
    <w:rsid w:val="0083100E"/>
    <w:rsid w:val="00851B0E"/>
    <w:rsid w:val="008669EF"/>
    <w:rsid w:val="00882D59"/>
    <w:rsid w:val="008F6350"/>
    <w:rsid w:val="009105C5"/>
    <w:rsid w:val="00942892"/>
    <w:rsid w:val="009567C4"/>
    <w:rsid w:val="00964006"/>
    <w:rsid w:val="00964203"/>
    <w:rsid w:val="009902DC"/>
    <w:rsid w:val="009C3317"/>
    <w:rsid w:val="009C6DF4"/>
    <w:rsid w:val="009E2E94"/>
    <w:rsid w:val="00A032B7"/>
    <w:rsid w:val="00A07B18"/>
    <w:rsid w:val="00A224C5"/>
    <w:rsid w:val="00A61818"/>
    <w:rsid w:val="00A75005"/>
    <w:rsid w:val="00AA798B"/>
    <w:rsid w:val="00AD57BE"/>
    <w:rsid w:val="00AE70AD"/>
    <w:rsid w:val="00AF7577"/>
    <w:rsid w:val="00B06A3C"/>
    <w:rsid w:val="00B06FC9"/>
    <w:rsid w:val="00B11EB7"/>
    <w:rsid w:val="00B1477E"/>
    <w:rsid w:val="00B36400"/>
    <w:rsid w:val="00B62A8D"/>
    <w:rsid w:val="00B6784A"/>
    <w:rsid w:val="00B709AF"/>
    <w:rsid w:val="00B93980"/>
    <w:rsid w:val="00B97108"/>
    <w:rsid w:val="00BA42F9"/>
    <w:rsid w:val="00BC3FE0"/>
    <w:rsid w:val="00BC73C7"/>
    <w:rsid w:val="00BE6729"/>
    <w:rsid w:val="00BF3763"/>
    <w:rsid w:val="00C06BC4"/>
    <w:rsid w:val="00C2104E"/>
    <w:rsid w:val="00C35E13"/>
    <w:rsid w:val="00C669BC"/>
    <w:rsid w:val="00C66B57"/>
    <w:rsid w:val="00C7706A"/>
    <w:rsid w:val="00C83A48"/>
    <w:rsid w:val="00CE49E1"/>
    <w:rsid w:val="00CE538F"/>
    <w:rsid w:val="00CF1B9D"/>
    <w:rsid w:val="00D10E8D"/>
    <w:rsid w:val="00D37CE7"/>
    <w:rsid w:val="00DE2EE3"/>
    <w:rsid w:val="00E02E1A"/>
    <w:rsid w:val="00E4671F"/>
    <w:rsid w:val="00E509BC"/>
    <w:rsid w:val="00E9585F"/>
    <w:rsid w:val="00E96950"/>
    <w:rsid w:val="00EA3978"/>
    <w:rsid w:val="00EA68A5"/>
    <w:rsid w:val="00EB7F9C"/>
    <w:rsid w:val="00EF499A"/>
    <w:rsid w:val="00F301B2"/>
    <w:rsid w:val="00F4146A"/>
    <w:rsid w:val="00F5797A"/>
    <w:rsid w:val="00F57ADF"/>
    <w:rsid w:val="00F950EE"/>
    <w:rsid w:val="00FA72E3"/>
    <w:rsid w:val="00FA754C"/>
    <w:rsid w:val="00FB377A"/>
    <w:rsid w:val="00FC65FE"/>
    <w:rsid w:val="00FD1159"/>
    <w:rsid w:val="00FD1C17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AAB36-98A4-429E-AE52-127A4348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CF1B9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B9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B9D"/>
    <w:pPr>
      <w:keepNext/>
      <w:keepLines/>
      <w:numPr>
        <w:ilvl w:val="1"/>
        <w:numId w:val="12"/>
      </w:numPr>
      <w:spacing w:before="360" w:after="0"/>
      <w:ind w:left="864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B9D"/>
    <w:pPr>
      <w:keepNext/>
      <w:keepLines/>
      <w:numPr>
        <w:ilvl w:val="2"/>
        <w:numId w:val="12"/>
      </w:numPr>
      <w:spacing w:before="200" w:after="0"/>
      <w:ind w:left="1584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F1B9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1B9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1B9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E4671F"/>
    <w:pPr>
      <w:spacing w:after="0" w:line="36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78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A68A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HTMLTypewriter">
    <w:name w:val="HTML Typewriter"/>
    <w:basedOn w:val="DefaultParagraphFont"/>
    <w:uiPriority w:val="99"/>
    <w:semiHidden/>
    <w:unhideWhenUsed/>
    <w:rsid w:val="00EA68A5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BA42F9"/>
  </w:style>
  <w:style w:type="character" w:customStyle="1" w:styleId="br0">
    <w:name w:val="br0"/>
    <w:basedOn w:val="DefaultParagraphFont"/>
    <w:rsid w:val="00BA42F9"/>
  </w:style>
  <w:style w:type="character" w:customStyle="1" w:styleId="nu0">
    <w:name w:val="nu0"/>
    <w:basedOn w:val="DefaultParagraphFont"/>
    <w:rsid w:val="00BA42F9"/>
  </w:style>
  <w:style w:type="character" w:customStyle="1" w:styleId="kw3">
    <w:name w:val="kw3"/>
    <w:basedOn w:val="DefaultParagraphFont"/>
    <w:rsid w:val="00BA42F9"/>
  </w:style>
  <w:style w:type="character" w:customStyle="1" w:styleId="st0">
    <w:name w:val="st0"/>
    <w:basedOn w:val="DefaultParagraphFont"/>
    <w:rsid w:val="00BA42F9"/>
  </w:style>
  <w:style w:type="character" w:customStyle="1" w:styleId="co1">
    <w:name w:val="co1"/>
    <w:basedOn w:val="DefaultParagraphFont"/>
    <w:rsid w:val="00BA42F9"/>
  </w:style>
  <w:style w:type="character" w:customStyle="1" w:styleId="es0">
    <w:name w:val="es0"/>
    <w:basedOn w:val="DefaultParagraphFont"/>
    <w:rsid w:val="00BA42F9"/>
  </w:style>
  <w:style w:type="character" w:styleId="Hyperlink">
    <w:name w:val="Hyperlink"/>
    <w:basedOn w:val="DefaultParagraphFont"/>
    <w:uiPriority w:val="99"/>
    <w:unhideWhenUsed/>
    <w:rsid w:val="00BA42F9"/>
    <w:rPr>
      <w:color w:val="0000FF"/>
      <w:u w:val="single"/>
    </w:rPr>
  </w:style>
  <w:style w:type="paragraph" w:customStyle="1" w:styleId="Pa21">
    <w:name w:val="Pa21"/>
    <w:basedOn w:val="Normal"/>
    <w:next w:val="Normal"/>
    <w:uiPriority w:val="99"/>
    <w:rsid w:val="00CE49E1"/>
    <w:pPr>
      <w:autoSpaceDE w:val="0"/>
      <w:autoSpaceDN w:val="0"/>
      <w:adjustRightInd w:val="0"/>
      <w:spacing w:after="0" w:line="171" w:lineRule="atLeast"/>
    </w:pPr>
    <w:rPr>
      <w:rFonts w:ascii="Consolas" w:hAnsi="Consolas" w:cs="Times New Roman"/>
      <w:szCs w:val="24"/>
    </w:rPr>
  </w:style>
  <w:style w:type="character" w:customStyle="1" w:styleId="A12">
    <w:name w:val="A12"/>
    <w:uiPriority w:val="99"/>
    <w:rsid w:val="00CE49E1"/>
    <w:rPr>
      <w:rFonts w:cs="Consolas"/>
      <w:color w:val="000000"/>
      <w:sz w:val="17"/>
      <w:szCs w:val="17"/>
    </w:rPr>
  </w:style>
  <w:style w:type="character" w:customStyle="1" w:styleId="type">
    <w:name w:val="type"/>
    <w:basedOn w:val="DefaultParagraphFont"/>
    <w:rsid w:val="00D37CE7"/>
  </w:style>
  <w:style w:type="character" w:customStyle="1" w:styleId="Normal1">
    <w:name w:val="Normal1"/>
    <w:basedOn w:val="DefaultParagraphFont"/>
    <w:rsid w:val="00D37CE7"/>
  </w:style>
  <w:style w:type="character" w:customStyle="1" w:styleId="function">
    <w:name w:val="function"/>
    <w:basedOn w:val="DefaultParagraphFont"/>
    <w:rsid w:val="00D37CE7"/>
  </w:style>
  <w:style w:type="character" w:customStyle="1" w:styleId="symbol">
    <w:name w:val="symbol"/>
    <w:basedOn w:val="DefaultParagraphFont"/>
    <w:rsid w:val="00D37CE7"/>
  </w:style>
  <w:style w:type="character" w:customStyle="1" w:styleId="cbracket">
    <w:name w:val="cbracket"/>
    <w:basedOn w:val="DefaultParagraphFont"/>
    <w:rsid w:val="00D37CE7"/>
  </w:style>
  <w:style w:type="character" w:customStyle="1" w:styleId="number">
    <w:name w:val="number"/>
    <w:basedOn w:val="DefaultParagraphFont"/>
    <w:rsid w:val="00D37CE7"/>
  </w:style>
  <w:style w:type="character" w:customStyle="1" w:styleId="keyword">
    <w:name w:val="keyword"/>
    <w:basedOn w:val="DefaultParagraphFont"/>
    <w:rsid w:val="00D37CE7"/>
  </w:style>
  <w:style w:type="character" w:customStyle="1" w:styleId="comment">
    <w:name w:val="comment"/>
    <w:basedOn w:val="DefaultParagraphFont"/>
    <w:rsid w:val="00D37CE7"/>
  </w:style>
  <w:style w:type="character" w:styleId="HTMLCode">
    <w:name w:val="HTML Code"/>
    <w:basedOn w:val="DefaultParagraphFont"/>
    <w:uiPriority w:val="99"/>
    <w:semiHidden/>
    <w:unhideWhenUsed/>
    <w:rsid w:val="00B939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j_k_verm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7811</TotalTime>
  <Pages>2</Pages>
  <Words>322</Words>
  <Characters>1383</Characters>
  <Application>Microsoft Office Word</Application>
  <DocSecurity>0</DocSecurity>
  <Lines>65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Verma, Anuj K</dc:creator>
  <cp:keywords>No Restrictions</cp:keywords>
  <cp:lastModifiedBy>Verma, Anuj K</cp:lastModifiedBy>
  <cp:revision>128</cp:revision>
  <dcterms:created xsi:type="dcterms:W3CDTF">2015-01-12T15:13:00Z</dcterms:created>
  <dcterms:modified xsi:type="dcterms:W3CDTF">2015-05-07T06:23:00Z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TitusGUID">
    <vt:lpwstr>c86aa3ab-0ff8-478d-9ce2-3dd836f04e5c</vt:lpwstr>
  </property>
  <property fmtid="{D5CDD505-2E9C-101B-9397-08002B2CF9AE}" pid="4" name="DellClassification">
    <vt:lpwstr>No Restrictions</vt:lpwstr>
  </property>
  <property fmtid="{D5CDD505-2E9C-101B-9397-08002B2CF9AE}" pid="5" name="DellSubLabels">
    <vt:lpwstr/>
  </property>
</Properties>
</file>